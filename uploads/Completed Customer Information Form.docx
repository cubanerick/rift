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23FF4" w14:textId="77777777" w:rsidR="005D44B2" w:rsidRDefault="007D25C1" w:rsidP="00DC4172">
      <w:pPr>
        <w:jc w:val="center"/>
        <w:rPr>
          <w:b/>
          <w:sz w:val="28"/>
          <w:szCs w:val="32"/>
        </w:rPr>
      </w:pPr>
      <w:bookmarkStart w:id="0" w:name="_GoBack"/>
      <w:bookmarkEnd w:id="0"/>
      <w:r w:rsidRPr="0098357D">
        <w:rPr>
          <w:b/>
          <w:sz w:val="32"/>
          <w:szCs w:val="32"/>
        </w:rPr>
        <w:t>CUSTOMER INFORMATION FORM</w:t>
      </w:r>
      <w:r w:rsidR="00F36255">
        <w:rPr>
          <w:b/>
          <w:sz w:val="32"/>
          <w:szCs w:val="32"/>
        </w:rPr>
        <w:br/>
      </w:r>
      <w:r w:rsidR="00F36255" w:rsidRPr="00F36255">
        <w:rPr>
          <w:b/>
          <w:sz w:val="28"/>
          <w:szCs w:val="32"/>
        </w:rPr>
        <w:t>Please</w:t>
      </w:r>
      <w:r w:rsidR="00F36255">
        <w:rPr>
          <w:b/>
          <w:sz w:val="28"/>
          <w:szCs w:val="32"/>
        </w:rPr>
        <w:t xml:space="preserve"> fill out and</w:t>
      </w:r>
      <w:r w:rsidR="00F36255" w:rsidRPr="00F36255">
        <w:rPr>
          <w:b/>
          <w:sz w:val="28"/>
          <w:szCs w:val="32"/>
        </w:rPr>
        <w:t xml:space="preserve"> email completed form to </w:t>
      </w:r>
      <w:hyperlink r:id="rId7" w:history="1">
        <w:r w:rsidR="00F36255" w:rsidRPr="00F36255">
          <w:rPr>
            <w:rStyle w:val="Hyperlink"/>
            <w:b/>
            <w:sz w:val="28"/>
            <w:szCs w:val="32"/>
          </w:rPr>
          <w:t>data.entry@uas.com</w:t>
        </w:r>
      </w:hyperlink>
      <w:r w:rsidR="00F36255" w:rsidRPr="00F36255">
        <w:rPr>
          <w:b/>
          <w:sz w:val="28"/>
          <w:szCs w:val="32"/>
        </w:rPr>
        <w:t>.</w:t>
      </w:r>
    </w:p>
    <w:p w14:paraId="263C7B90" w14:textId="77777777" w:rsidR="007D25C1" w:rsidRPr="00F36255" w:rsidRDefault="00F36255" w:rsidP="00F36255">
      <w:pPr>
        <w:jc w:val="center"/>
        <w:rPr>
          <w:sz w:val="30"/>
          <w:szCs w:val="32"/>
        </w:rPr>
      </w:pPr>
      <w:r w:rsidRPr="00F36255">
        <w:rPr>
          <w:b/>
          <w:sz w:val="28"/>
          <w:szCs w:val="32"/>
        </w:rPr>
        <w:t>If you have questions please call 800.421.6661 and press 3 for Data Entry.</w:t>
      </w:r>
    </w:p>
    <w:p w14:paraId="795D09F7" w14:textId="77777777" w:rsidR="007D25C1" w:rsidRDefault="007D25C1" w:rsidP="000768F5">
      <w:pPr>
        <w:jc w:val="center"/>
      </w:pP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6"/>
        <w:gridCol w:w="3639"/>
        <w:gridCol w:w="1260"/>
        <w:gridCol w:w="810"/>
        <w:gridCol w:w="720"/>
        <w:gridCol w:w="1170"/>
      </w:tblGrid>
      <w:tr w:rsidR="000754BC" w:rsidRPr="001E20A8" w14:paraId="73898A9D" w14:textId="77777777" w:rsidTr="00F7766D">
        <w:trPr>
          <w:trHeight w:val="432"/>
        </w:trPr>
        <w:tc>
          <w:tcPr>
            <w:tcW w:w="2386" w:type="dxa"/>
          </w:tcPr>
          <w:p w14:paraId="015453F4" w14:textId="77777777" w:rsidR="000754BC" w:rsidRPr="00D63CAC" w:rsidRDefault="000754BC" w:rsidP="000754BC">
            <w:pPr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D63CAC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LOCATION </w:t>
            </w: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NAME</w:t>
            </w:r>
            <w:r w:rsidRPr="00D63CAC">
              <w:rPr>
                <w:rFonts w:ascii="Times New Roman" w:eastAsia="Times New Roman" w:hAnsi="Times New Roman"/>
                <w:b/>
                <w:sz w:val="21"/>
                <w:szCs w:val="21"/>
              </w:rPr>
              <w:t>:</w:t>
            </w:r>
          </w:p>
        </w:tc>
        <w:tc>
          <w:tcPr>
            <w:tcW w:w="3639" w:type="dxa"/>
          </w:tcPr>
          <w:p w14:paraId="1B2557A3" w14:textId="6F0A88A1" w:rsidR="000754BC" w:rsidRPr="00D63CAC" w:rsidRDefault="00BC59A4" w:rsidP="000754BC">
            <w:pPr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Primal Kitchen Culver City</w:t>
            </w:r>
          </w:p>
        </w:tc>
        <w:tc>
          <w:tcPr>
            <w:tcW w:w="1260" w:type="dxa"/>
          </w:tcPr>
          <w:p w14:paraId="029FD133" w14:textId="77777777" w:rsidR="000754BC" w:rsidRPr="00D63CAC" w:rsidRDefault="000754BC" w:rsidP="000754BC">
            <w:pPr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STORE #</w:t>
            </w:r>
            <w:r w:rsidRPr="00D63CAC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2700" w:type="dxa"/>
            <w:gridSpan w:val="3"/>
          </w:tcPr>
          <w:p w14:paraId="48294D5B" w14:textId="4CDE9F5A" w:rsidR="000754BC" w:rsidRPr="00D63CAC" w:rsidRDefault="000F7F02" w:rsidP="000F7F02">
            <w:pPr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1</w:t>
            </w:r>
          </w:p>
        </w:tc>
      </w:tr>
      <w:tr w:rsidR="000754BC" w:rsidRPr="001E20A8" w14:paraId="06664222" w14:textId="77777777" w:rsidTr="00F7766D">
        <w:trPr>
          <w:trHeight w:val="432"/>
        </w:trPr>
        <w:tc>
          <w:tcPr>
            <w:tcW w:w="2386" w:type="dxa"/>
          </w:tcPr>
          <w:p w14:paraId="7E97AD6E" w14:textId="77777777" w:rsidR="000754BC" w:rsidRPr="00D63CAC" w:rsidRDefault="000754BC" w:rsidP="000754BC">
            <w:pPr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D63CAC">
              <w:rPr>
                <w:rFonts w:ascii="Times New Roman" w:eastAsia="Times New Roman" w:hAnsi="Times New Roman"/>
                <w:b/>
                <w:sz w:val="21"/>
                <w:szCs w:val="21"/>
              </w:rPr>
              <w:t>LOCATION ADDRESS:</w:t>
            </w:r>
          </w:p>
        </w:tc>
        <w:tc>
          <w:tcPr>
            <w:tcW w:w="3639" w:type="dxa"/>
          </w:tcPr>
          <w:p w14:paraId="1BE553AB" w14:textId="63EC0FD8" w:rsidR="000754BC" w:rsidRPr="00D63CAC" w:rsidRDefault="00BC59A4" w:rsidP="000754BC">
            <w:pPr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9345 Culver Blvd</w:t>
            </w:r>
          </w:p>
        </w:tc>
        <w:tc>
          <w:tcPr>
            <w:tcW w:w="1260" w:type="dxa"/>
          </w:tcPr>
          <w:p w14:paraId="47C78097" w14:textId="77777777" w:rsidR="000754BC" w:rsidRPr="00D63CAC" w:rsidRDefault="000754BC" w:rsidP="000754BC">
            <w:pPr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D63CAC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STATE: </w:t>
            </w:r>
          </w:p>
        </w:tc>
        <w:tc>
          <w:tcPr>
            <w:tcW w:w="810" w:type="dxa"/>
          </w:tcPr>
          <w:p w14:paraId="4B9D06E8" w14:textId="1D327F06" w:rsidR="000754BC" w:rsidRPr="00D63CAC" w:rsidRDefault="00BC59A4" w:rsidP="00BC59A4">
            <w:pPr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CA</w:t>
            </w:r>
          </w:p>
        </w:tc>
        <w:tc>
          <w:tcPr>
            <w:tcW w:w="720" w:type="dxa"/>
          </w:tcPr>
          <w:p w14:paraId="621EDB41" w14:textId="77777777" w:rsidR="000754BC" w:rsidRPr="00D63CAC" w:rsidRDefault="000754BC" w:rsidP="000754BC">
            <w:pPr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ZIP</w:t>
            </w:r>
            <w:r w:rsidRPr="00D63CAC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1170" w:type="dxa"/>
          </w:tcPr>
          <w:p w14:paraId="54CE38CF" w14:textId="6ADEB790" w:rsidR="000754BC" w:rsidRPr="00D63CAC" w:rsidRDefault="00BC59A4" w:rsidP="000754BC">
            <w:pPr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90232</w:t>
            </w:r>
          </w:p>
        </w:tc>
      </w:tr>
      <w:tr w:rsidR="000754BC" w:rsidRPr="001E20A8" w14:paraId="2852EF6B" w14:textId="77777777" w:rsidTr="00F7766D">
        <w:trPr>
          <w:trHeight w:val="432"/>
        </w:trPr>
        <w:tc>
          <w:tcPr>
            <w:tcW w:w="2386" w:type="dxa"/>
          </w:tcPr>
          <w:p w14:paraId="1C03B92B" w14:textId="77777777" w:rsidR="000754BC" w:rsidRPr="00D41B90" w:rsidRDefault="000754BC" w:rsidP="000754BC">
            <w:pPr>
              <w:rPr>
                <w:rFonts w:ascii="Times New Roman" w:eastAsia="Times New Roman" w:hAnsi="Times New Roman"/>
                <w:b/>
                <w:sz w:val="22"/>
                <w:szCs w:val="28"/>
              </w:rPr>
            </w:pPr>
            <w:r w:rsidRPr="00D41B90">
              <w:rPr>
                <w:rFonts w:ascii="Times New Roman" w:eastAsia="Times New Roman" w:hAnsi="Times New Roman"/>
                <w:b/>
                <w:sz w:val="22"/>
                <w:szCs w:val="28"/>
              </w:rPr>
              <w:t xml:space="preserve">LOCATION </w:t>
            </w:r>
            <w:r>
              <w:rPr>
                <w:rFonts w:ascii="Times New Roman" w:eastAsia="Times New Roman" w:hAnsi="Times New Roman"/>
                <w:b/>
                <w:sz w:val="22"/>
                <w:szCs w:val="28"/>
              </w:rPr>
              <w:t>PHONE</w:t>
            </w:r>
            <w:r w:rsidRPr="00D41B90">
              <w:rPr>
                <w:rFonts w:ascii="Times New Roman" w:eastAsia="Times New Roman" w:hAnsi="Times New Roman"/>
                <w:b/>
                <w:sz w:val="22"/>
                <w:szCs w:val="28"/>
              </w:rPr>
              <w:t xml:space="preserve"> #:</w:t>
            </w:r>
          </w:p>
        </w:tc>
        <w:tc>
          <w:tcPr>
            <w:tcW w:w="3639" w:type="dxa"/>
          </w:tcPr>
          <w:p w14:paraId="55E35D8B" w14:textId="0CA743A7" w:rsidR="000754BC" w:rsidRPr="00D63CAC" w:rsidRDefault="00BC59A4" w:rsidP="000754BC">
            <w:pPr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Not Active Yet</w:t>
            </w:r>
          </w:p>
        </w:tc>
        <w:tc>
          <w:tcPr>
            <w:tcW w:w="1260" w:type="dxa"/>
          </w:tcPr>
          <w:p w14:paraId="0E887CCF" w14:textId="77777777" w:rsidR="000754BC" w:rsidRPr="00D63CAC" w:rsidRDefault="000754BC" w:rsidP="000754BC">
            <w:pPr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COUNTY</w:t>
            </w:r>
            <w:r w:rsidRPr="00D63CAC">
              <w:rPr>
                <w:rFonts w:ascii="Times New Roman" w:eastAsia="Times New Roman" w:hAnsi="Times New Roman"/>
                <w:b/>
                <w:sz w:val="22"/>
                <w:szCs w:val="22"/>
              </w:rPr>
              <w:t>:</w:t>
            </w: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700" w:type="dxa"/>
            <w:gridSpan w:val="3"/>
          </w:tcPr>
          <w:p w14:paraId="2528C67A" w14:textId="726588F7" w:rsidR="000754BC" w:rsidRPr="00D41B90" w:rsidRDefault="00BC59A4" w:rsidP="000754BC">
            <w:pPr>
              <w:rPr>
                <w:rFonts w:ascii="Times New Roman" w:eastAsia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Los Angeles</w:t>
            </w:r>
          </w:p>
        </w:tc>
      </w:tr>
      <w:tr w:rsidR="000754BC" w:rsidRPr="001E20A8" w14:paraId="20F2ABCB" w14:textId="77777777" w:rsidTr="000754BC">
        <w:trPr>
          <w:trHeight w:val="432"/>
        </w:trPr>
        <w:tc>
          <w:tcPr>
            <w:tcW w:w="2386" w:type="dxa"/>
          </w:tcPr>
          <w:p w14:paraId="10B79F16" w14:textId="77777777" w:rsidR="000754BC" w:rsidRPr="00D41B90" w:rsidRDefault="000754BC" w:rsidP="000754BC">
            <w:pPr>
              <w:rPr>
                <w:rFonts w:ascii="Times New Roman" w:eastAsia="Times New Roman" w:hAnsi="Times New Roman"/>
                <w:b/>
                <w:sz w:val="22"/>
                <w:szCs w:val="28"/>
              </w:rPr>
            </w:pPr>
            <w:r w:rsidRPr="00D41B90">
              <w:rPr>
                <w:rFonts w:ascii="Times New Roman" w:eastAsia="Times New Roman" w:hAnsi="Times New Roman"/>
                <w:b/>
                <w:sz w:val="22"/>
                <w:szCs w:val="28"/>
              </w:rPr>
              <w:t>CONTACT NAME:</w:t>
            </w:r>
          </w:p>
        </w:tc>
        <w:tc>
          <w:tcPr>
            <w:tcW w:w="7599" w:type="dxa"/>
            <w:gridSpan w:val="5"/>
          </w:tcPr>
          <w:p w14:paraId="6F5EBFD8" w14:textId="2380F487" w:rsidR="000754BC" w:rsidRPr="00D41B90" w:rsidRDefault="00BC59A4" w:rsidP="000754BC">
            <w:pPr>
              <w:rPr>
                <w:rFonts w:ascii="Times New Roman" w:eastAsia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Kyle Sisson</w:t>
            </w:r>
          </w:p>
        </w:tc>
      </w:tr>
      <w:tr w:rsidR="000754BC" w:rsidRPr="001E20A8" w14:paraId="7E3852A4" w14:textId="77777777" w:rsidTr="000754BC">
        <w:trPr>
          <w:trHeight w:val="432"/>
        </w:trPr>
        <w:tc>
          <w:tcPr>
            <w:tcW w:w="2386" w:type="dxa"/>
          </w:tcPr>
          <w:p w14:paraId="18B55AFF" w14:textId="77777777" w:rsidR="000754BC" w:rsidRPr="00D41B90" w:rsidRDefault="000754BC" w:rsidP="000754BC">
            <w:pPr>
              <w:rPr>
                <w:rFonts w:ascii="Times New Roman" w:eastAsia="Times New Roman" w:hAnsi="Times New Roman"/>
                <w:b/>
                <w:sz w:val="22"/>
                <w:szCs w:val="28"/>
              </w:rPr>
            </w:pPr>
            <w:r w:rsidRPr="00D41B90">
              <w:rPr>
                <w:rFonts w:ascii="Times New Roman" w:eastAsia="Times New Roman" w:hAnsi="Times New Roman"/>
                <w:b/>
                <w:sz w:val="22"/>
                <w:szCs w:val="28"/>
              </w:rPr>
              <w:t>CONTACT CELL #:</w:t>
            </w:r>
          </w:p>
        </w:tc>
        <w:tc>
          <w:tcPr>
            <w:tcW w:w="7599" w:type="dxa"/>
            <w:gridSpan w:val="5"/>
          </w:tcPr>
          <w:p w14:paraId="0070B0B9" w14:textId="7CA60944" w:rsidR="000754BC" w:rsidRPr="00D41B90" w:rsidRDefault="00BC59A4" w:rsidP="000754BC">
            <w:pPr>
              <w:rPr>
                <w:rFonts w:ascii="Times New Roman" w:eastAsia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(310) 766-3301</w:t>
            </w:r>
          </w:p>
        </w:tc>
      </w:tr>
      <w:tr w:rsidR="000754BC" w:rsidRPr="001E20A8" w14:paraId="35B573EF" w14:textId="77777777" w:rsidTr="000754BC">
        <w:trPr>
          <w:trHeight w:val="432"/>
        </w:trPr>
        <w:tc>
          <w:tcPr>
            <w:tcW w:w="2386" w:type="dxa"/>
          </w:tcPr>
          <w:p w14:paraId="51C74893" w14:textId="77777777" w:rsidR="000754BC" w:rsidRPr="00D41B90" w:rsidRDefault="000754BC" w:rsidP="000754BC">
            <w:pPr>
              <w:rPr>
                <w:rFonts w:ascii="Times New Roman" w:eastAsia="Times New Roman" w:hAnsi="Times New Roman"/>
                <w:b/>
                <w:sz w:val="22"/>
                <w:szCs w:val="28"/>
              </w:rPr>
            </w:pPr>
            <w:r w:rsidRPr="00D41B90">
              <w:rPr>
                <w:rFonts w:ascii="Times New Roman" w:eastAsia="Times New Roman" w:hAnsi="Times New Roman"/>
                <w:b/>
                <w:sz w:val="22"/>
                <w:szCs w:val="28"/>
              </w:rPr>
              <w:t xml:space="preserve">CONTACT </w:t>
            </w:r>
            <w:r>
              <w:rPr>
                <w:rFonts w:ascii="Times New Roman" w:eastAsia="Times New Roman" w:hAnsi="Times New Roman"/>
                <w:b/>
                <w:sz w:val="22"/>
                <w:szCs w:val="28"/>
              </w:rPr>
              <w:t>EMAIL</w:t>
            </w:r>
            <w:r w:rsidRPr="00D41B90">
              <w:rPr>
                <w:rFonts w:ascii="Times New Roman" w:eastAsia="Times New Roman" w:hAnsi="Times New Roman"/>
                <w:b/>
                <w:sz w:val="22"/>
                <w:szCs w:val="28"/>
              </w:rPr>
              <w:t>:</w:t>
            </w:r>
          </w:p>
        </w:tc>
        <w:tc>
          <w:tcPr>
            <w:tcW w:w="7599" w:type="dxa"/>
            <w:gridSpan w:val="5"/>
          </w:tcPr>
          <w:p w14:paraId="65382377" w14:textId="55B0C2BB" w:rsidR="000754BC" w:rsidRPr="00D41B90" w:rsidRDefault="00BC59A4" w:rsidP="000754BC">
            <w:pPr>
              <w:rPr>
                <w:rFonts w:ascii="Times New Roman" w:eastAsia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Culvercity1@primalkitchenrestaurants.com</w:t>
            </w:r>
          </w:p>
        </w:tc>
      </w:tr>
    </w:tbl>
    <w:p w14:paraId="0D2D5A4A" w14:textId="77777777" w:rsidR="00165BF9" w:rsidRDefault="00165BF9" w:rsidP="00165BF9">
      <w:pPr>
        <w:rPr>
          <w:sz w:val="28"/>
          <w:szCs w:val="28"/>
        </w:rPr>
      </w:pPr>
    </w:p>
    <w:p w14:paraId="1FED80C8" w14:textId="77777777" w:rsidR="007D25C1" w:rsidRPr="007D25C1" w:rsidRDefault="007D25C1" w:rsidP="000768F5">
      <w:pPr>
        <w:rPr>
          <w:sz w:val="28"/>
          <w:szCs w:val="28"/>
        </w:rPr>
      </w:pPr>
      <w:r w:rsidRPr="007D25C1">
        <w:rPr>
          <w:sz w:val="28"/>
          <w:szCs w:val="28"/>
        </w:rPr>
        <w:t>===============================================================</w:t>
      </w:r>
    </w:p>
    <w:p w14:paraId="75723F76" w14:textId="77777777" w:rsidR="007D25C1" w:rsidRDefault="007D25C1" w:rsidP="000768F5">
      <w:pPr>
        <w:rPr>
          <w:b/>
          <w:sz w:val="28"/>
          <w:szCs w:val="28"/>
        </w:rPr>
      </w:pPr>
      <w:r w:rsidRPr="007D25C1">
        <w:rPr>
          <w:b/>
          <w:sz w:val="28"/>
          <w:szCs w:val="28"/>
        </w:rPr>
        <w:t>EMERGENCY CALL LIST:</w:t>
      </w:r>
    </w:p>
    <w:p w14:paraId="3AF984A8" w14:textId="77777777" w:rsidR="009A1A4E" w:rsidRDefault="009A1A4E" w:rsidP="000768F5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3"/>
        <w:gridCol w:w="5037"/>
      </w:tblGrid>
      <w:tr w:rsidR="009A1A4E" w:rsidRPr="001E20A8" w14:paraId="65A511A8" w14:textId="77777777" w:rsidTr="00BC59A4">
        <w:trPr>
          <w:trHeight w:val="548"/>
        </w:trPr>
        <w:tc>
          <w:tcPr>
            <w:tcW w:w="5033" w:type="dxa"/>
          </w:tcPr>
          <w:p w14:paraId="1163055D" w14:textId="77777777" w:rsidR="009A1A4E" w:rsidRPr="001E20A8" w:rsidRDefault="009A1A4E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5037" w:type="dxa"/>
          </w:tcPr>
          <w:p w14:paraId="1ED17C95" w14:textId="77777777" w:rsidR="009A1A4E" w:rsidRPr="001E20A8" w:rsidRDefault="009A1A4E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PHONE #</w:t>
            </w:r>
          </w:p>
        </w:tc>
      </w:tr>
      <w:tr w:rsidR="009A1A4E" w:rsidRPr="001E20A8" w14:paraId="60B8905B" w14:textId="77777777" w:rsidTr="00D41B90">
        <w:trPr>
          <w:trHeight w:val="510"/>
        </w:trPr>
        <w:tc>
          <w:tcPr>
            <w:tcW w:w="5033" w:type="dxa"/>
          </w:tcPr>
          <w:p w14:paraId="08A33659" w14:textId="11E8B288" w:rsidR="009A1A4E" w:rsidRPr="001E20A8" w:rsidRDefault="00BC59A4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Kyle Sisson</w:t>
            </w:r>
          </w:p>
        </w:tc>
        <w:tc>
          <w:tcPr>
            <w:tcW w:w="5037" w:type="dxa"/>
          </w:tcPr>
          <w:p w14:paraId="78689F6A" w14:textId="0A4E1E80" w:rsidR="009A1A4E" w:rsidRPr="001E20A8" w:rsidRDefault="00BC59A4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(310) 766-3301</w:t>
            </w:r>
          </w:p>
        </w:tc>
      </w:tr>
      <w:tr w:rsidR="009A1A4E" w:rsidRPr="001E20A8" w14:paraId="48D83226" w14:textId="77777777" w:rsidTr="00D41B90">
        <w:trPr>
          <w:trHeight w:val="510"/>
        </w:trPr>
        <w:tc>
          <w:tcPr>
            <w:tcW w:w="5033" w:type="dxa"/>
          </w:tcPr>
          <w:p w14:paraId="2386CDCC" w14:textId="54A8EA83" w:rsidR="009A1A4E" w:rsidRPr="001E20A8" w:rsidRDefault="00BC59A4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Devyn Sisson</w:t>
            </w:r>
          </w:p>
        </w:tc>
        <w:tc>
          <w:tcPr>
            <w:tcW w:w="5037" w:type="dxa"/>
          </w:tcPr>
          <w:p w14:paraId="0591E3AE" w14:textId="0C2EAF65" w:rsidR="009A1A4E" w:rsidRPr="001E20A8" w:rsidRDefault="00BC59A4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(310) 773-6935</w:t>
            </w:r>
          </w:p>
        </w:tc>
      </w:tr>
      <w:tr w:rsidR="009A1A4E" w:rsidRPr="001E20A8" w14:paraId="4EBFB0D0" w14:textId="77777777" w:rsidTr="00D41B90">
        <w:trPr>
          <w:trHeight w:val="510"/>
        </w:trPr>
        <w:tc>
          <w:tcPr>
            <w:tcW w:w="5033" w:type="dxa"/>
          </w:tcPr>
          <w:p w14:paraId="2908AE87" w14:textId="2EABE9D9" w:rsidR="009A1A4E" w:rsidRPr="001E20A8" w:rsidRDefault="00BC59A4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Mark Sisson</w:t>
            </w:r>
          </w:p>
        </w:tc>
        <w:tc>
          <w:tcPr>
            <w:tcW w:w="5037" w:type="dxa"/>
          </w:tcPr>
          <w:p w14:paraId="4D1C38E6" w14:textId="1972DEC0" w:rsidR="009A1A4E" w:rsidRPr="001E20A8" w:rsidRDefault="00BC59A4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(310) 722-1990</w:t>
            </w:r>
          </w:p>
        </w:tc>
      </w:tr>
      <w:tr w:rsidR="009A1A4E" w:rsidRPr="001E20A8" w14:paraId="3D0476A6" w14:textId="77777777" w:rsidTr="00D41B90">
        <w:trPr>
          <w:trHeight w:val="510"/>
        </w:trPr>
        <w:tc>
          <w:tcPr>
            <w:tcW w:w="5033" w:type="dxa"/>
          </w:tcPr>
          <w:p w14:paraId="2AEEEC90" w14:textId="0F2F6358" w:rsidR="009A1A4E" w:rsidRPr="001E20A8" w:rsidRDefault="00BC59A4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Robert Montgomery</w:t>
            </w:r>
          </w:p>
        </w:tc>
        <w:tc>
          <w:tcPr>
            <w:tcW w:w="5037" w:type="dxa"/>
          </w:tcPr>
          <w:p w14:paraId="2AF6115A" w14:textId="12E47DAC" w:rsidR="009A1A4E" w:rsidRPr="001E20A8" w:rsidRDefault="00BC59A4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(609) 377-6324</w:t>
            </w:r>
          </w:p>
        </w:tc>
      </w:tr>
      <w:tr w:rsidR="009A1A4E" w:rsidRPr="001E20A8" w14:paraId="2CABF27A" w14:textId="77777777" w:rsidTr="00D41B90">
        <w:trPr>
          <w:trHeight w:val="510"/>
        </w:trPr>
        <w:tc>
          <w:tcPr>
            <w:tcW w:w="5033" w:type="dxa"/>
          </w:tcPr>
          <w:p w14:paraId="6F4886AF" w14:textId="77777777" w:rsidR="009A1A4E" w:rsidRPr="001E20A8" w:rsidRDefault="009A1A4E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" w:name="Text17"/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FORMTEXT </w:instrTex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5037" w:type="dxa"/>
          </w:tcPr>
          <w:p w14:paraId="4C63D33F" w14:textId="77777777" w:rsidR="009A1A4E" w:rsidRPr="001E20A8" w:rsidRDefault="009A1A4E" w:rsidP="000768F5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" w:name="Text18"/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FORMTEXT </w:instrTex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bookmarkEnd w:id="2"/>
          </w:p>
        </w:tc>
      </w:tr>
      <w:tr w:rsidR="00F71CB0" w:rsidRPr="001E20A8" w14:paraId="1FAB6643" w14:textId="77777777" w:rsidTr="00D41B90">
        <w:trPr>
          <w:trHeight w:val="510"/>
        </w:trPr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CF3" w14:textId="77777777" w:rsidR="00F71CB0" w:rsidRPr="001E20A8" w:rsidRDefault="00F71CB0" w:rsidP="00D63CAC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FORMTEXT </w:instrTex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CCD2" w14:textId="77777777" w:rsidR="00F71CB0" w:rsidRPr="001E20A8" w:rsidRDefault="00F71CB0" w:rsidP="00D63CAC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FORMTEXT </w:instrTex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</w:p>
        </w:tc>
      </w:tr>
      <w:tr w:rsidR="00F71CB0" w:rsidRPr="001E20A8" w14:paraId="597644F4" w14:textId="77777777" w:rsidTr="00D41B90">
        <w:trPr>
          <w:trHeight w:val="510"/>
        </w:trPr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E73E" w14:textId="77777777" w:rsidR="00F71CB0" w:rsidRPr="001E20A8" w:rsidRDefault="00F71CB0" w:rsidP="00D63CAC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FORMTEXT </w:instrTex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343" w14:textId="77777777" w:rsidR="00F71CB0" w:rsidRPr="001E20A8" w:rsidRDefault="00F71CB0" w:rsidP="00D63CAC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FORMTEXT </w:instrTex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</w:p>
        </w:tc>
      </w:tr>
      <w:tr w:rsidR="00F71CB0" w:rsidRPr="001E20A8" w14:paraId="14ADC941" w14:textId="77777777" w:rsidTr="00D41B90">
        <w:trPr>
          <w:trHeight w:val="510"/>
        </w:trPr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28E5" w14:textId="77777777" w:rsidR="00F71CB0" w:rsidRPr="001E20A8" w:rsidRDefault="00F71CB0" w:rsidP="00D63CAC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FORMTEXT </w:instrTex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B462" w14:textId="77777777" w:rsidR="00F71CB0" w:rsidRPr="001E20A8" w:rsidRDefault="00F71CB0" w:rsidP="00D63CAC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FORMTEXT </w:instrTex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t> </w:t>
            </w:r>
            <w:r w:rsidRPr="001E20A8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</w:p>
        </w:tc>
      </w:tr>
    </w:tbl>
    <w:p w14:paraId="6A0E782F" w14:textId="77777777" w:rsidR="003A1289" w:rsidRPr="003A1289" w:rsidRDefault="003A1289" w:rsidP="003A1289">
      <w:pPr>
        <w:rPr>
          <w:b/>
          <w:sz w:val="28"/>
          <w:szCs w:val="32"/>
        </w:rPr>
      </w:pPr>
      <w:r w:rsidRPr="003A1289">
        <w:rPr>
          <w:b/>
          <w:sz w:val="28"/>
          <w:szCs w:val="32"/>
        </w:rPr>
        <w:lastRenderedPageBreak/>
        <w:t xml:space="preserve">LOCATION/STORE ALARM HOURS: </w:t>
      </w:r>
    </w:p>
    <w:p w14:paraId="48259E68" w14:textId="77777777" w:rsidR="003A1289" w:rsidRPr="003A1289" w:rsidRDefault="003A1289" w:rsidP="003A1289">
      <w:pPr>
        <w:rPr>
          <w:b/>
          <w:sz w:val="12"/>
          <w:szCs w:val="28"/>
        </w:rPr>
      </w:pPr>
    </w:p>
    <w:p w14:paraId="663AD4DE" w14:textId="77777777" w:rsidR="003A1289" w:rsidRPr="003A1289" w:rsidRDefault="003A1289" w:rsidP="003A1289">
      <w:pPr>
        <w:rPr>
          <w:b/>
          <w:szCs w:val="28"/>
        </w:rPr>
      </w:pPr>
      <w:r w:rsidRPr="003A1289">
        <w:rPr>
          <w:b/>
          <w:szCs w:val="28"/>
        </w:rPr>
        <w:t>Open = The time you wish to be notified if alarm has not been turned off (disarmed).</w:t>
      </w:r>
    </w:p>
    <w:p w14:paraId="7A0547B9" w14:textId="77777777" w:rsidR="003A1289" w:rsidRPr="003A1289" w:rsidRDefault="003A1289" w:rsidP="003A1289">
      <w:pPr>
        <w:rPr>
          <w:b/>
          <w:szCs w:val="28"/>
        </w:rPr>
      </w:pPr>
      <w:r w:rsidRPr="003A1289">
        <w:rPr>
          <w:b/>
          <w:szCs w:val="28"/>
        </w:rPr>
        <w:t>Close = The time you wish to be notified if alarm has not been set (armed).</w:t>
      </w:r>
    </w:p>
    <w:p w14:paraId="379D86CF" w14:textId="77777777" w:rsidR="00D41B90" w:rsidRPr="003A1289" w:rsidRDefault="003A1289" w:rsidP="003A1289">
      <w:pPr>
        <w:tabs>
          <w:tab w:val="left" w:pos="3399"/>
        </w:tabs>
        <w:ind w:firstLine="720"/>
        <w:rPr>
          <w:b/>
          <w:sz w:val="16"/>
        </w:rPr>
      </w:pPr>
      <w:r>
        <w:rPr>
          <w:b/>
          <w:sz w:val="20"/>
        </w:rPr>
        <w:tab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28"/>
        <w:gridCol w:w="3628"/>
        <w:gridCol w:w="4614"/>
      </w:tblGrid>
      <w:tr w:rsidR="003A1289" w14:paraId="593AE381" w14:textId="77777777" w:rsidTr="00D63CAC">
        <w:tc>
          <w:tcPr>
            <w:tcW w:w="1833" w:type="dxa"/>
          </w:tcPr>
          <w:p w14:paraId="31497DC1" w14:textId="77777777" w:rsidR="003A1289" w:rsidRDefault="003A1289" w:rsidP="00D63CAC"/>
        </w:tc>
        <w:tc>
          <w:tcPr>
            <w:tcW w:w="3675" w:type="dxa"/>
          </w:tcPr>
          <w:p w14:paraId="6B6A24AF" w14:textId="77777777" w:rsidR="003A1289" w:rsidRPr="0098357D" w:rsidRDefault="003A1289" w:rsidP="00D63CAC">
            <w:pPr>
              <w:rPr>
                <w:b/>
              </w:rPr>
            </w:pPr>
            <w:r w:rsidRPr="0098357D">
              <w:rPr>
                <w:b/>
              </w:rPr>
              <w:t>OPEN</w:t>
            </w:r>
            <w:r>
              <w:rPr>
                <w:b/>
              </w:rPr>
              <w:t xml:space="preserve"> (Disarm)</w:t>
            </w:r>
          </w:p>
        </w:tc>
        <w:tc>
          <w:tcPr>
            <w:tcW w:w="4680" w:type="dxa"/>
          </w:tcPr>
          <w:p w14:paraId="620E4A07" w14:textId="77777777" w:rsidR="003A1289" w:rsidRDefault="003A1289" w:rsidP="00D63CAC">
            <w:pPr>
              <w:rPr>
                <w:b/>
                <w:noProof/>
              </w:rPr>
            </w:pPr>
            <w:r>
              <w:rPr>
                <w:b/>
                <w:noProof/>
              </w:rPr>
              <w:t>CLOSE (Arm)</w:t>
            </w:r>
          </w:p>
        </w:tc>
      </w:tr>
      <w:tr w:rsidR="003A1289" w14:paraId="6CA1E048" w14:textId="77777777" w:rsidTr="003A1289">
        <w:trPr>
          <w:trHeight w:val="341"/>
        </w:trPr>
        <w:tc>
          <w:tcPr>
            <w:tcW w:w="1833" w:type="dxa"/>
          </w:tcPr>
          <w:p w14:paraId="4336BA75" w14:textId="77777777" w:rsidR="003A1289" w:rsidRPr="0098357D" w:rsidRDefault="003A1289" w:rsidP="00D63CAC">
            <w:pPr>
              <w:rPr>
                <w:b/>
                <w:sz w:val="28"/>
                <w:szCs w:val="28"/>
              </w:rPr>
            </w:pPr>
            <w:r w:rsidRPr="0098357D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3675" w:type="dxa"/>
          </w:tcPr>
          <w:p w14:paraId="259BF83E" w14:textId="609750C8" w:rsidR="003A1289" w:rsidRDefault="00B5780C" w:rsidP="00D63CAC">
            <w:r>
              <w:t>7:00AM</w:t>
            </w:r>
          </w:p>
        </w:tc>
        <w:tc>
          <w:tcPr>
            <w:tcW w:w="4680" w:type="dxa"/>
          </w:tcPr>
          <w:p w14:paraId="6B8F1EEA" w14:textId="4D272C32" w:rsidR="003A1289" w:rsidRDefault="00B5780C" w:rsidP="00D63CAC">
            <w:r>
              <w:t>11:00PM</w:t>
            </w:r>
          </w:p>
        </w:tc>
      </w:tr>
      <w:tr w:rsidR="003A1289" w14:paraId="121726F8" w14:textId="77777777" w:rsidTr="003A1289">
        <w:trPr>
          <w:trHeight w:val="314"/>
        </w:trPr>
        <w:tc>
          <w:tcPr>
            <w:tcW w:w="1833" w:type="dxa"/>
          </w:tcPr>
          <w:p w14:paraId="19260BF1" w14:textId="77777777" w:rsidR="003A1289" w:rsidRPr="0098357D" w:rsidRDefault="003A1289" w:rsidP="00D63CAC">
            <w:pPr>
              <w:rPr>
                <w:b/>
                <w:sz w:val="28"/>
                <w:szCs w:val="28"/>
              </w:rPr>
            </w:pPr>
            <w:r w:rsidRPr="0098357D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3675" w:type="dxa"/>
          </w:tcPr>
          <w:p w14:paraId="63A4D1AC" w14:textId="3C42DA7F" w:rsidR="003A1289" w:rsidRDefault="00B5780C" w:rsidP="00D63CAC">
            <w:r>
              <w:t>7:00AM</w:t>
            </w:r>
          </w:p>
        </w:tc>
        <w:tc>
          <w:tcPr>
            <w:tcW w:w="4680" w:type="dxa"/>
          </w:tcPr>
          <w:p w14:paraId="450CAB5F" w14:textId="7F1F3E4A" w:rsidR="003A1289" w:rsidRDefault="00B5780C" w:rsidP="00D63CAC">
            <w:r>
              <w:t>11:00PM</w:t>
            </w:r>
          </w:p>
        </w:tc>
      </w:tr>
      <w:tr w:rsidR="003A1289" w14:paraId="0B5C8C55" w14:textId="77777777" w:rsidTr="003A1289">
        <w:trPr>
          <w:trHeight w:val="287"/>
        </w:trPr>
        <w:tc>
          <w:tcPr>
            <w:tcW w:w="1833" w:type="dxa"/>
          </w:tcPr>
          <w:p w14:paraId="1D3EA833" w14:textId="77777777" w:rsidR="003A1289" w:rsidRPr="0098357D" w:rsidRDefault="003A1289" w:rsidP="00D63CAC">
            <w:pPr>
              <w:rPr>
                <w:b/>
                <w:sz w:val="28"/>
                <w:szCs w:val="28"/>
              </w:rPr>
            </w:pPr>
            <w:r w:rsidRPr="0098357D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3675" w:type="dxa"/>
          </w:tcPr>
          <w:p w14:paraId="07C77789" w14:textId="024BB31E" w:rsidR="003A1289" w:rsidRDefault="00B5780C" w:rsidP="00D63CAC">
            <w:r>
              <w:t>7:00AM</w:t>
            </w:r>
          </w:p>
        </w:tc>
        <w:tc>
          <w:tcPr>
            <w:tcW w:w="4680" w:type="dxa"/>
          </w:tcPr>
          <w:p w14:paraId="0A416F6E" w14:textId="27B37050" w:rsidR="003A1289" w:rsidRDefault="00B5780C" w:rsidP="00D63CAC">
            <w:r>
              <w:t>11:00PM</w:t>
            </w:r>
          </w:p>
        </w:tc>
      </w:tr>
      <w:tr w:rsidR="003A1289" w14:paraId="1047C8CB" w14:textId="77777777" w:rsidTr="003A1289">
        <w:trPr>
          <w:trHeight w:val="260"/>
        </w:trPr>
        <w:tc>
          <w:tcPr>
            <w:tcW w:w="1833" w:type="dxa"/>
          </w:tcPr>
          <w:p w14:paraId="78804349" w14:textId="77777777" w:rsidR="003A1289" w:rsidRPr="0098357D" w:rsidRDefault="003A1289" w:rsidP="00D63CAC">
            <w:pPr>
              <w:rPr>
                <w:b/>
                <w:sz w:val="28"/>
                <w:szCs w:val="28"/>
              </w:rPr>
            </w:pPr>
            <w:r w:rsidRPr="0098357D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3675" w:type="dxa"/>
          </w:tcPr>
          <w:p w14:paraId="6BA24060" w14:textId="3B5CE98D" w:rsidR="003A1289" w:rsidRDefault="00B5780C" w:rsidP="00D63CAC">
            <w:r>
              <w:t>7:00AM</w:t>
            </w:r>
          </w:p>
        </w:tc>
        <w:tc>
          <w:tcPr>
            <w:tcW w:w="4680" w:type="dxa"/>
          </w:tcPr>
          <w:p w14:paraId="4A8CA2A1" w14:textId="537E97C9" w:rsidR="003A1289" w:rsidRDefault="00B5780C" w:rsidP="00D63CAC">
            <w:r>
              <w:t>11:00PM</w:t>
            </w:r>
          </w:p>
        </w:tc>
      </w:tr>
      <w:tr w:rsidR="003A1289" w14:paraId="6924E473" w14:textId="77777777" w:rsidTr="003A1289">
        <w:trPr>
          <w:trHeight w:val="242"/>
        </w:trPr>
        <w:tc>
          <w:tcPr>
            <w:tcW w:w="1833" w:type="dxa"/>
          </w:tcPr>
          <w:p w14:paraId="2CEEC01B" w14:textId="77777777" w:rsidR="003A1289" w:rsidRPr="0098357D" w:rsidRDefault="003A1289" w:rsidP="00D63CAC">
            <w:pPr>
              <w:rPr>
                <w:b/>
                <w:sz w:val="28"/>
                <w:szCs w:val="28"/>
              </w:rPr>
            </w:pPr>
            <w:r w:rsidRPr="0098357D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3675" w:type="dxa"/>
          </w:tcPr>
          <w:p w14:paraId="5E4C93AA" w14:textId="0A42D2C7" w:rsidR="003A1289" w:rsidRDefault="00B5780C" w:rsidP="00D63CAC">
            <w:r>
              <w:t>7:00AM</w:t>
            </w:r>
          </w:p>
        </w:tc>
        <w:tc>
          <w:tcPr>
            <w:tcW w:w="4680" w:type="dxa"/>
          </w:tcPr>
          <w:p w14:paraId="3AC9C204" w14:textId="095C5ADF" w:rsidR="003A1289" w:rsidRDefault="00B5780C" w:rsidP="00D63CAC">
            <w:r>
              <w:t>11:00PM</w:t>
            </w:r>
          </w:p>
        </w:tc>
      </w:tr>
      <w:tr w:rsidR="003A1289" w14:paraId="1BAFF064" w14:textId="77777777" w:rsidTr="003A1289">
        <w:trPr>
          <w:trHeight w:val="305"/>
        </w:trPr>
        <w:tc>
          <w:tcPr>
            <w:tcW w:w="1833" w:type="dxa"/>
          </w:tcPr>
          <w:p w14:paraId="475CF72E" w14:textId="77777777" w:rsidR="003A1289" w:rsidRPr="0098357D" w:rsidRDefault="003A1289" w:rsidP="00D63CAC">
            <w:pPr>
              <w:rPr>
                <w:b/>
                <w:sz w:val="28"/>
                <w:szCs w:val="28"/>
              </w:rPr>
            </w:pPr>
            <w:r w:rsidRPr="0098357D">
              <w:rPr>
                <w:b/>
                <w:sz w:val="28"/>
                <w:szCs w:val="28"/>
              </w:rPr>
              <w:t>Saturday</w:t>
            </w:r>
          </w:p>
        </w:tc>
        <w:tc>
          <w:tcPr>
            <w:tcW w:w="3675" w:type="dxa"/>
          </w:tcPr>
          <w:p w14:paraId="54836CA9" w14:textId="58E1A100" w:rsidR="003A1289" w:rsidRDefault="00B5780C" w:rsidP="00D63CAC">
            <w:r>
              <w:t>7:00AM</w:t>
            </w:r>
          </w:p>
        </w:tc>
        <w:tc>
          <w:tcPr>
            <w:tcW w:w="4680" w:type="dxa"/>
          </w:tcPr>
          <w:p w14:paraId="50EC7E23" w14:textId="00F2E0F7" w:rsidR="003A1289" w:rsidRDefault="00B5780C" w:rsidP="00D63CAC">
            <w:r>
              <w:t>11:00PM</w:t>
            </w:r>
          </w:p>
        </w:tc>
      </w:tr>
      <w:tr w:rsidR="003A1289" w14:paraId="0FBC5C74" w14:textId="77777777" w:rsidTr="003A1289">
        <w:trPr>
          <w:trHeight w:val="98"/>
        </w:trPr>
        <w:tc>
          <w:tcPr>
            <w:tcW w:w="1833" w:type="dxa"/>
          </w:tcPr>
          <w:p w14:paraId="47A5E07A" w14:textId="77777777" w:rsidR="003A1289" w:rsidRPr="0098357D" w:rsidRDefault="003A1289" w:rsidP="00D63CAC">
            <w:pPr>
              <w:rPr>
                <w:b/>
                <w:sz w:val="28"/>
                <w:szCs w:val="28"/>
              </w:rPr>
            </w:pPr>
            <w:r w:rsidRPr="0098357D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3675" w:type="dxa"/>
          </w:tcPr>
          <w:p w14:paraId="41A19258" w14:textId="52770EC3" w:rsidR="003A1289" w:rsidRDefault="00B5780C" w:rsidP="00D63CAC">
            <w:r>
              <w:t>7:00AM</w:t>
            </w:r>
          </w:p>
        </w:tc>
        <w:tc>
          <w:tcPr>
            <w:tcW w:w="4680" w:type="dxa"/>
          </w:tcPr>
          <w:p w14:paraId="6E7814A1" w14:textId="0C968FF7" w:rsidR="003A1289" w:rsidRDefault="00B5780C" w:rsidP="00D63CAC">
            <w:r>
              <w:t>11:00PM</w:t>
            </w:r>
          </w:p>
        </w:tc>
      </w:tr>
    </w:tbl>
    <w:p w14:paraId="48337A46" w14:textId="77777777" w:rsidR="00D41B90" w:rsidRPr="003A1289" w:rsidRDefault="00D41B90" w:rsidP="00D41B90">
      <w:pPr>
        <w:rPr>
          <w:sz w:val="12"/>
        </w:rPr>
      </w:pPr>
    </w:p>
    <w:p w14:paraId="79E6A8BE" w14:textId="77777777" w:rsidR="00D41B90" w:rsidRPr="00FD7CEE" w:rsidRDefault="00D41B90" w:rsidP="00D41B90">
      <w:pPr>
        <w:rPr>
          <w:b/>
          <w:sz w:val="28"/>
          <w:szCs w:val="28"/>
        </w:rPr>
      </w:pPr>
      <w:r w:rsidRPr="00FD7CEE">
        <w:rPr>
          <w:b/>
          <w:sz w:val="28"/>
          <w:szCs w:val="28"/>
        </w:rPr>
        <w:t>USER CODES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2733"/>
        <w:gridCol w:w="1589"/>
        <w:gridCol w:w="448"/>
        <w:gridCol w:w="2730"/>
        <w:gridCol w:w="1590"/>
      </w:tblGrid>
      <w:tr w:rsidR="005D44B2" w:rsidRPr="00D41B90" w14:paraId="792F43A8" w14:textId="77777777" w:rsidTr="005D44B2">
        <w:trPr>
          <w:trHeight w:val="230"/>
        </w:trPr>
        <w:tc>
          <w:tcPr>
            <w:tcW w:w="445" w:type="dxa"/>
          </w:tcPr>
          <w:p w14:paraId="20E46EA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#</w:t>
            </w:r>
          </w:p>
        </w:tc>
        <w:tc>
          <w:tcPr>
            <w:tcW w:w="2733" w:type="dxa"/>
          </w:tcPr>
          <w:p w14:paraId="76757FE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NAME</w:t>
            </w:r>
          </w:p>
        </w:tc>
        <w:tc>
          <w:tcPr>
            <w:tcW w:w="1589" w:type="dxa"/>
          </w:tcPr>
          <w:p w14:paraId="14B8206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CODE</w:t>
            </w:r>
          </w:p>
        </w:tc>
        <w:tc>
          <w:tcPr>
            <w:tcW w:w="448" w:type="dxa"/>
          </w:tcPr>
          <w:p w14:paraId="76BFC97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#</w:t>
            </w:r>
          </w:p>
        </w:tc>
        <w:tc>
          <w:tcPr>
            <w:tcW w:w="2730" w:type="dxa"/>
          </w:tcPr>
          <w:p w14:paraId="36A1917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NAME</w:t>
            </w:r>
          </w:p>
        </w:tc>
        <w:tc>
          <w:tcPr>
            <w:tcW w:w="1590" w:type="dxa"/>
          </w:tcPr>
          <w:p w14:paraId="6F570A3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CODE</w:t>
            </w:r>
          </w:p>
        </w:tc>
      </w:tr>
      <w:tr w:rsidR="005D44B2" w:rsidRPr="00D41B90" w14:paraId="6B31C11D" w14:textId="77777777" w:rsidTr="005D44B2">
        <w:trPr>
          <w:trHeight w:val="230"/>
        </w:trPr>
        <w:tc>
          <w:tcPr>
            <w:tcW w:w="445" w:type="dxa"/>
          </w:tcPr>
          <w:p w14:paraId="25436B0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2</w:t>
            </w:r>
          </w:p>
        </w:tc>
        <w:tc>
          <w:tcPr>
            <w:tcW w:w="2733" w:type="dxa"/>
          </w:tcPr>
          <w:p w14:paraId="266EEF00" w14:textId="164A12B1" w:rsidR="005D44B2" w:rsidRPr="00D41B90" w:rsidRDefault="00B5780C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Kyle Sisson</w:t>
            </w:r>
          </w:p>
        </w:tc>
        <w:tc>
          <w:tcPr>
            <w:tcW w:w="1589" w:type="dxa"/>
          </w:tcPr>
          <w:p w14:paraId="08D39098" w14:textId="6C2CCC6E" w:rsidR="005D44B2" w:rsidRPr="00D41B90" w:rsidRDefault="00821F0C" w:rsidP="005D44B2">
            <w:pPr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0309</w:t>
            </w:r>
          </w:p>
        </w:tc>
        <w:tc>
          <w:tcPr>
            <w:tcW w:w="448" w:type="dxa"/>
          </w:tcPr>
          <w:p w14:paraId="375ED689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26</w:t>
            </w:r>
          </w:p>
        </w:tc>
        <w:tc>
          <w:tcPr>
            <w:tcW w:w="2730" w:type="dxa"/>
          </w:tcPr>
          <w:p w14:paraId="4C590BE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0F2A775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25536D18" w14:textId="77777777" w:rsidTr="005D44B2">
        <w:trPr>
          <w:trHeight w:val="230"/>
        </w:trPr>
        <w:tc>
          <w:tcPr>
            <w:tcW w:w="445" w:type="dxa"/>
          </w:tcPr>
          <w:p w14:paraId="6ECA5451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</w:t>
            </w:r>
          </w:p>
        </w:tc>
        <w:tc>
          <w:tcPr>
            <w:tcW w:w="2733" w:type="dxa"/>
          </w:tcPr>
          <w:p w14:paraId="63119F16" w14:textId="07981C03" w:rsidR="005D44B2" w:rsidRPr="00D41B90" w:rsidRDefault="00821F0C" w:rsidP="005D44B2">
            <w:pPr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Devyn Sisson</w:t>
            </w:r>
          </w:p>
        </w:tc>
        <w:tc>
          <w:tcPr>
            <w:tcW w:w="1589" w:type="dxa"/>
          </w:tcPr>
          <w:p w14:paraId="3610EBFB" w14:textId="07D88B2C" w:rsidR="005D44B2" w:rsidRPr="00D41B90" w:rsidRDefault="00821F0C" w:rsidP="005D44B2">
            <w:pPr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0222</w:t>
            </w:r>
          </w:p>
        </w:tc>
        <w:tc>
          <w:tcPr>
            <w:tcW w:w="448" w:type="dxa"/>
          </w:tcPr>
          <w:p w14:paraId="4239BF9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27</w:t>
            </w:r>
          </w:p>
        </w:tc>
        <w:tc>
          <w:tcPr>
            <w:tcW w:w="2730" w:type="dxa"/>
          </w:tcPr>
          <w:p w14:paraId="3C78FC8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087C5848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011AD077" w14:textId="77777777" w:rsidTr="005D44B2">
        <w:trPr>
          <w:trHeight w:val="230"/>
        </w:trPr>
        <w:tc>
          <w:tcPr>
            <w:tcW w:w="445" w:type="dxa"/>
          </w:tcPr>
          <w:p w14:paraId="0C8CE84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4</w:t>
            </w:r>
          </w:p>
        </w:tc>
        <w:tc>
          <w:tcPr>
            <w:tcW w:w="2733" w:type="dxa"/>
          </w:tcPr>
          <w:p w14:paraId="14B75B89" w14:textId="0C8A8FA9" w:rsidR="005D44B2" w:rsidRPr="00D41B90" w:rsidRDefault="00821F0C" w:rsidP="005D44B2">
            <w:pPr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Robert Montgomery</w:t>
            </w:r>
          </w:p>
        </w:tc>
        <w:tc>
          <w:tcPr>
            <w:tcW w:w="1589" w:type="dxa"/>
          </w:tcPr>
          <w:p w14:paraId="593F60A6" w14:textId="25764C38" w:rsidR="005D44B2" w:rsidRPr="00D41B90" w:rsidRDefault="00581408" w:rsidP="005D44B2">
            <w:pPr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1223</w:t>
            </w:r>
          </w:p>
        </w:tc>
        <w:tc>
          <w:tcPr>
            <w:tcW w:w="448" w:type="dxa"/>
          </w:tcPr>
          <w:p w14:paraId="6F6B9DE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28</w:t>
            </w:r>
          </w:p>
        </w:tc>
        <w:tc>
          <w:tcPr>
            <w:tcW w:w="2730" w:type="dxa"/>
          </w:tcPr>
          <w:p w14:paraId="0E9508A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0679937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50D7944B" w14:textId="77777777" w:rsidTr="005D44B2">
        <w:trPr>
          <w:trHeight w:val="230"/>
        </w:trPr>
        <w:tc>
          <w:tcPr>
            <w:tcW w:w="445" w:type="dxa"/>
          </w:tcPr>
          <w:p w14:paraId="7CBC1A5A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5</w:t>
            </w:r>
          </w:p>
        </w:tc>
        <w:tc>
          <w:tcPr>
            <w:tcW w:w="2733" w:type="dxa"/>
          </w:tcPr>
          <w:p w14:paraId="574BE69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15D9B92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5C9FAFA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29</w:t>
            </w:r>
          </w:p>
        </w:tc>
        <w:tc>
          <w:tcPr>
            <w:tcW w:w="2730" w:type="dxa"/>
          </w:tcPr>
          <w:p w14:paraId="752382B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6E5BBFB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0D291CE1" w14:textId="77777777" w:rsidTr="005D44B2">
        <w:trPr>
          <w:trHeight w:val="230"/>
        </w:trPr>
        <w:tc>
          <w:tcPr>
            <w:tcW w:w="445" w:type="dxa"/>
          </w:tcPr>
          <w:p w14:paraId="7960EAF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6</w:t>
            </w:r>
          </w:p>
        </w:tc>
        <w:tc>
          <w:tcPr>
            <w:tcW w:w="2733" w:type="dxa"/>
          </w:tcPr>
          <w:p w14:paraId="1623114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5A59801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3694DDC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30</w:t>
            </w:r>
          </w:p>
        </w:tc>
        <w:tc>
          <w:tcPr>
            <w:tcW w:w="2730" w:type="dxa"/>
          </w:tcPr>
          <w:p w14:paraId="080C33A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5726F8F1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21010A57" w14:textId="77777777" w:rsidTr="005D44B2">
        <w:trPr>
          <w:trHeight w:val="230"/>
        </w:trPr>
        <w:tc>
          <w:tcPr>
            <w:tcW w:w="445" w:type="dxa"/>
          </w:tcPr>
          <w:p w14:paraId="7D45A9B8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7</w:t>
            </w:r>
          </w:p>
        </w:tc>
        <w:tc>
          <w:tcPr>
            <w:tcW w:w="2733" w:type="dxa"/>
          </w:tcPr>
          <w:p w14:paraId="748CEAB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5D150D2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0BA569B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31</w:t>
            </w:r>
          </w:p>
        </w:tc>
        <w:tc>
          <w:tcPr>
            <w:tcW w:w="2730" w:type="dxa"/>
          </w:tcPr>
          <w:p w14:paraId="63D4F98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7C749EE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3555F614" w14:textId="77777777" w:rsidTr="005D44B2">
        <w:trPr>
          <w:trHeight w:val="230"/>
        </w:trPr>
        <w:tc>
          <w:tcPr>
            <w:tcW w:w="445" w:type="dxa"/>
          </w:tcPr>
          <w:p w14:paraId="3FF6805A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8</w:t>
            </w:r>
          </w:p>
        </w:tc>
        <w:tc>
          <w:tcPr>
            <w:tcW w:w="2733" w:type="dxa"/>
          </w:tcPr>
          <w:p w14:paraId="6EA6C0E1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0E425CD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22EF991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32</w:t>
            </w:r>
          </w:p>
        </w:tc>
        <w:tc>
          <w:tcPr>
            <w:tcW w:w="2730" w:type="dxa"/>
          </w:tcPr>
          <w:p w14:paraId="5CD1C98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772DDBCB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0E1D58A6" w14:textId="77777777" w:rsidTr="005D44B2">
        <w:trPr>
          <w:trHeight w:val="230"/>
        </w:trPr>
        <w:tc>
          <w:tcPr>
            <w:tcW w:w="445" w:type="dxa"/>
          </w:tcPr>
          <w:p w14:paraId="3DCE3681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9</w:t>
            </w:r>
          </w:p>
        </w:tc>
        <w:tc>
          <w:tcPr>
            <w:tcW w:w="2733" w:type="dxa"/>
          </w:tcPr>
          <w:p w14:paraId="2B0DD984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4D5E70F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3B1FE58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33</w:t>
            </w:r>
          </w:p>
        </w:tc>
        <w:tc>
          <w:tcPr>
            <w:tcW w:w="2730" w:type="dxa"/>
          </w:tcPr>
          <w:p w14:paraId="51B46DCA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11E4B5C1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7FC2B958" w14:textId="77777777" w:rsidTr="005D44B2">
        <w:trPr>
          <w:trHeight w:val="230"/>
        </w:trPr>
        <w:tc>
          <w:tcPr>
            <w:tcW w:w="445" w:type="dxa"/>
          </w:tcPr>
          <w:p w14:paraId="16DEA03D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10</w:t>
            </w:r>
          </w:p>
        </w:tc>
        <w:tc>
          <w:tcPr>
            <w:tcW w:w="2733" w:type="dxa"/>
          </w:tcPr>
          <w:p w14:paraId="75B6060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6311E10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3FF3BE0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34</w:t>
            </w:r>
          </w:p>
        </w:tc>
        <w:tc>
          <w:tcPr>
            <w:tcW w:w="2730" w:type="dxa"/>
          </w:tcPr>
          <w:p w14:paraId="04CD507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53946A6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635531C0" w14:textId="77777777" w:rsidTr="005D44B2">
        <w:trPr>
          <w:trHeight w:val="230"/>
        </w:trPr>
        <w:tc>
          <w:tcPr>
            <w:tcW w:w="445" w:type="dxa"/>
          </w:tcPr>
          <w:p w14:paraId="6C4D738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11</w:t>
            </w:r>
          </w:p>
        </w:tc>
        <w:tc>
          <w:tcPr>
            <w:tcW w:w="2733" w:type="dxa"/>
          </w:tcPr>
          <w:p w14:paraId="725701E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0EF0C361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4584063A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35</w:t>
            </w:r>
          </w:p>
        </w:tc>
        <w:tc>
          <w:tcPr>
            <w:tcW w:w="2730" w:type="dxa"/>
          </w:tcPr>
          <w:p w14:paraId="74EFBC6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2C1CAE3D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7F232DB6" w14:textId="77777777" w:rsidTr="005D44B2">
        <w:trPr>
          <w:trHeight w:val="230"/>
        </w:trPr>
        <w:tc>
          <w:tcPr>
            <w:tcW w:w="445" w:type="dxa"/>
          </w:tcPr>
          <w:p w14:paraId="5662798D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12</w:t>
            </w:r>
          </w:p>
        </w:tc>
        <w:tc>
          <w:tcPr>
            <w:tcW w:w="2733" w:type="dxa"/>
          </w:tcPr>
          <w:p w14:paraId="1ADDF828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5085D984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39F685A1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36</w:t>
            </w:r>
          </w:p>
        </w:tc>
        <w:tc>
          <w:tcPr>
            <w:tcW w:w="2730" w:type="dxa"/>
          </w:tcPr>
          <w:p w14:paraId="417141D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30F6979D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5521CF38" w14:textId="77777777" w:rsidTr="005D44B2">
        <w:trPr>
          <w:trHeight w:val="230"/>
        </w:trPr>
        <w:tc>
          <w:tcPr>
            <w:tcW w:w="445" w:type="dxa"/>
          </w:tcPr>
          <w:p w14:paraId="039D8A7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13</w:t>
            </w:r>
          </w:p>
        </w:tc>
        <w:tc>
          <w:tcPr>
            <w:tcW w:w="2733" w:type="dxa"/>
          </w:tcPr>
          <w:p w14:paraId="4DD6C27D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42F0108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0EB6B9BA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37</w:t>
            </w:r>
          </w:p>
        </w:tc>
        <w:tc>
          <w:tcPr>
            <w:tcW w:w="2730" w:type="dxa"/>
          </w:tcPr>
          <w:p w14:paraId="12FFCE4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7A98DB4B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41916DFF" w14:textId="77777777" w:rsidTr="005D44B2">
        <w:trPr>
          <w:trHeight w:val="230"/>
        </w:trPr>
        <w:tc>
          <w:tcPr>
            <w:tcW w:w="445" w:type="dxa"/>
          </w:tcPr>
          <w:p w14:paraId="0D1784AB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14</w:t>
            </w:r>
          </w:p>
        </w:tc>
        <w:tc>
          <w:tcPr>
            <w:tcW w:w="2733" w:type="dxa"/>
          </w:tcPr>
          <w:p w14:paraId="5A49481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4860A959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3F4D9E3D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38</w:t>
            </w:r>
          </w:p>
        </w:tc>
        <w:tc>
          <w:tcPr>
            <w:tcW w:w="2730" w:type="dxa"/>
          </w:tcPr>
          <w:p w14:paraId="1FBC5B0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17FC353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79F77E06" w14:textId="77777777" w:rsidTr="005D44B2">
        <w:trPr>
          <w:trHeight w:val="230"/>
        </w:trPr>
        <w:tc>
          <w:tcPr>
            <w:tcW w:w="445" w:type="dxa"/>
          </w:tcPr>
          <w:p w14:paraId="0335974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15</w:t>
            </w:r>
          </w:p>
        </w:tc>
        <w:tc>
          <w:tcPr>
            <w:tcW w:w="2733" w:type="dxa"/>
          </w:tcPr>
          <w:p w14:paraId="39F8FE6B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20452C3D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18BED0B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39</w:t>
            </w:r>
          </w:p>
        </w:tc>
        <w:tc>
          <w:tcPr>
            <w:tcW w:w="2730" w:type="dxa"/>
          </w:tcPr>
          <w:p w14:paraId="6B59CAE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6ECAED1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3AF43FC4" w14:textId="77777777" w:rsidTr="005D44B2">
        <w:trPr>
          <w:trHeight w:val="230"/>
        </w:trPr>
        <w:tc>
          <w:tcPr>
            <w:tcW w:w="445" w:type="dxa"/>
          </w:tcPr>
          <w:p w14:paraId="26AA9C3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16</w:t>
            </w:r>
          </w:p>
        </w:tc>
        <w:tc>
          <w:tcPr>
            <w:tcW w:w="2733" w:type="dxa"/>
          </w:tcPr>
          <w:p w14:paraId="7A371948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2ED1C74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40D7E7C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40</w:t>
            </w:r>
          </w:p>
        </w:tc>
        <w:tc>
          <w:tcPr>
            <w:tcW w:w="2730" w:type="dxa"/>
          </w:tcPr>
          <w:p w14:paraId="35E2D0F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5976BB1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0BF9AAF8" w14:textId="77777777" w:rsidTr="005D44B2">
        <w:trPr>
          <w:trHeight w:val="230"/>
        </w:trPr>
        <w:tc>
          <w:tcPr>
            <w:tcW w:w="445" w:type="dxa"/>
          </w:tcPr>
          <w:p w14:paraId="473F16F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17</w:t>
            </w:r>
          </w:p>
        </w:tc>
        <w:tc>
          <w:tcPr>
            <w:tcW w:w="2733" w:type="dxa"/>
          </w:tcPr>
          <w:p w14:paraId="5A602C7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36968FF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491D120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41</w:t>
            </w:r>
          </w:p>
        </w:tc>
        <w:tc>
          <w:tcPr>
            <w:tcW w:w="2730" w:type="dxa"/>
          </w:tcPr>
          <w:p w14:paraId="7B496B9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4AB1398D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0A969FF3" w14:textId="77777777" w:rsidTr="005D44B2">
        <w:trPr>
          <w:trHeight w:val="230"/>
        </w:trPr>
        <w:tc>
          <w:tcPr>
            <w:tcW w:w="445" w:type="dxa"/>
          </w:tcPr>
          <w:p w14:paraId="0420B048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18</w:t>
            </w:r>
          </w:p>
        </w:tc>
        <w:tc>
          <w:tcPr>
            <w:tcW w:w="2733" w:type="dxa"/>
          </w:tcPr>
          <w:p w14:paraId="751778D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2084DE2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244A46A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42</w:t>
            </w:r>
          </w:p>
        </w:tc>
        <w:tc>
          <w:tcPr>
            <w:tcW w:w="2730" w:type="dxa"/>
          </w:tcPr>
          <w:p w14:paraId="5085EE2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3D0F2F4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5ADC4387" w14:textId="77777777" w:rsidTr="005D44B2">
        <w:trPr>
          <w:trHeight w:val="230"/>
        </w:trPr>
        <w:tc>
          <w:tcPr>
            <w:tcW w:w="445" w:type="dxa"/>
          </w:tcPr>
          <w:p w14:paraId="4F82F43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19</w:t>
            </w:r>
          </w:p>
        </w:tc>
        <w:tc>
          <w:tcPr>
            <w:tcW w:w="2733" w:type="dxa"/>
          </w:tcPr>
          <w:p w14:paraId="6DE07C28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58080CFB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47E6DC2A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43</w:t>
            </w:r>
          </w:p>
        </w:tc>
        <w:tc>
          <w:tcPr>
            <w:tcW w:w="2730" w:type="dxa"/>
          </w:tcPr>
          <w:p w14:paraId="7E990F1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50E4213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03B6A1F9" w14:textId="77777777" w:rsidTr="005D44B2">
        <w:trPr>
          <w:trHeight w:val="230"/>
        </w:trPr>
        <w:tc>
          <w:tcPr>
            <w:tcW w:w="445" w:type="dxa"/>
          </w:tcPr>
          <w:p w14:paraId="4F17837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 w:rsidRPr="00D41B90">
              <w:rPr>
                <w:rFonts w:ascii="Times New Roman" w:eastAsia="Times New Roman" w:hAnsi="Times New Roman"/>
                <w:b/>
                <w:sz w:val="20"/>
              </w:rPr>
              <w:t>20</w:t>
            </w:r>
          </w:p>
        </w:tc>
        <w:tc>
          <w:tcPr>
            <w:tcW w:w="2733" w:type="dxa"/>
          </w:tcPr>
          <w:p w14:paraId="541C0609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522066E1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401796E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44</w:t>
            </w:r>
          </w:p>
        </w:tc>
        <w:tc>
          <w:tcPr>
            <w:tcW w:w="2730" w:type="dxa"/>
          </w:tcPr>
          <w:p w14:paraId="6404517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14B520C3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5B68E5D3" w14:textId="77777777" w:rsidTr="005D44B2">
        <w:trPr>
          <w:trHeight w:val="230"/>
        </w:trPr>
        <w:tc>
          <w:tcPr>
            <w:tcW w:w="445" w:type="dxa"/>
          </w:tcPr>
          <w:p w14:paraId="10708BBA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21</w:t>
            </w:r>
          </w:p>
        </w:tc>
        <w:tc>
          <w:tcPr>
            <w:tcW w:w="2733" w:type="dxa"/>
          </w:tcPr>
          <w:p w14:paraId="48AD0FD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3246CBC8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6104957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45</w:t>
            </w:r>
          </w:p>
        </w:tc>
        <w:tc>
          <w:tcPr>
            <w:tcW w:w="2730" w:type="dxa"/>
          </w:tcPr>
          <w:p w14:paraId="07E6DFF5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3F2A78CB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47A7F240" w14:textId="77777777" w:rsidTr="005D44B2">
        <w:trPr>
          <w:trHeight w:val="230"/>
        </w:trPr>
        <w:tc>
          <w:tcPr>
            <w:tcW w:w="445" w:type="dxa"/>
          </w:tcPr>
          <w:p w14:paraId="6245C6F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22</w:t>
            </w:r>
          </w:p>
        </w:tc>
        <w:tc>
          <w:tcPr>
            <w:tcW w:w="2733" w:type="dxa"/>
          </w:tcPr>
          <w:p w14:paraId="29EDC59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21C335D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58F51ABF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46</w:t>
            </w:r>
          </w:p>
        </w:tc>
        <w:tc>
          <w:tcPr>
            <w:tcW w:w="2730" w:type="dxa"/>
          </w:tcPr>
          <w:p w14:paraId="4E100094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56F31CE2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1C3F437E" w14:textId="77777777" w:rsidTr="005D44B2">
        <w:trPr>
          <w:trHeight w:val="230"/>
        </w:trPr>
        <w:tc>
          <w:tcPr>
            <w:tcW w:w="445" w:type="dxa"/>
          </w:tcPr>
          <w:p w14:paraId="11056D86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23</w:t>
            </w:r>
          </w:p>
        </w:tc>
        <w:tc>
          <w:tcPr>
            <w:tcW w:w="2733" w:type="dxa"/>
          </w:tcPr>
          <w:p w14:paraId="1847733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081BCE0A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2DBC0CEE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47</w:t>
            </w:r>
          </w:p>
        </w:tc>
        <w:tc>
          <w:tcPr>
            <w:tcW w:w="2730" w:type="dxa"/>
          </w:tcPr>
          <w:p w14:paraId="2248E24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611C7848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5D44B2" w:rsidRPr="00D41B90" w14:paraId="4589C086" w14:textId="77777777" w:rsidTr="005D44B2">
        <w:trPr>
          <w:trHeight w:val="230"/>
        </w:trPr>
        <w:tc>
          <w:tcPr>
            <w:tcW w:w="445" w:type="dxa"/>
          </w:tcPr>
          <w:p w14:paraId="420CEA60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24</w:t>
            </w:r>
          </w:p>
        </w:tc>
        <w:tc>
          <w:tcPr>
            <w:tcW w:w="2733" w:type="dxa"/>
          </w:tcPr>
          <w:p w14:paraId="04884829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</w:tcPr>
          <w:p w14:paraId="7B44F3DB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</w:tcPr>
          <w:p w14:paraId="1F4C03C9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48</w:t>
            </w:r>
          </w:p>
        </w:tc>
        <w:tc>
          <w:tcPr>
            <w:tcW w:w="2730" w:type="dxa"/>
          </w:tcPr>
          <w:p w14:paraId="4239E6CC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42580377" w14:textId="77777777" w:rsidR="005D44B2" w:rsidRPr="00D41B90" w:rsidRDefault="005D44B2" w:rsidP="005D44B2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  <w:tr w:rsidR="00EB3788" w:rsidRPr="00D41B90" w14:paraId="391B6877" w14:textId="77777777" w:rsidTr="005D44B2">
        <w:trPr>
          <w:trHeight w:val="230"/>
        </w:trPr>
        <w:tc>
          <w:tcPr>
            <w:tcW w:w="445" w:type="dxa"/>
            <w:shd w:val="clear" w:color="auto" w:fill="auto"/>
          </w:tcPr>
          <w:p w14:paraId="50ABBBC8" w14:textId="77777777" w:rsidR="00EB3788" w:rsidRDefault="00EB3788" w:rsidP="00EB3788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25</w:t>
            </w:r>
          </w:p>
        </w:tc>
        <w:tc>
          <w:tcPr>
            <w:tcW w:w="2733" w:type="dxa"/>
            <w:shd w:val="clear" w:color="auto" w:fill="auto"/>
          </w:tcPr>
          <w:p w14:paraId="674FBF18" w14:textId="77777777" w:rsidR="00EB3788" w:rsidRPr="00D41B90" w:rsidRDefault="00EB3788" w:rsidP="00EB3788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89" w:type="dxa"/>
            <w:shd w:val="clear" w:color="auto" w:fill="auto"/>
          </w:tcPr>
          <w:p w14:paraId="7962FAF2" w14:textId="77777777" w:rsidR="00EB3788" w:rsidRPr="00D41B90" w:rsidRDefault="00EB3788" w:rsidP="00EB3788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448" w:type="dxa"/>
            <w:shd w:val="clear" w:color="auto" w:fill="auto"/>
          </w:tcPr>
          <w:p w14:paraId="65420016" w14:textId="77777777" w:rsidR="00EB3788" w:rsidRPr="00D41B90" w:rsidRDefault="00EB3788" w:rsidP="00EB3788">
            <w:pPr>
              <w:rPr>
                <w:rFonts w:ascii="Times New Roman" w:eastAsia="Times New Roman" w:hAnsi="Times New Roman"/>
                <w:b/>
                <w:sz w:val="20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49</w:t>
            </w:r>
          </w:p>
        </w:tc>
        <w:tc>
          <w:tcPr>
            <w:tcW w:w="2730" w:type="dxa"/>
          </w:tcPr>
          <w:p w14:paraId="300A34AB" w14:textId="77777777" w:rsidR="00EB3788" w:rsidRPr="00D41B90" w:rsidRDefault="00EB3788" w:rsidP="00EB3788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  <w:tc>
          <w:tcPr>
            <w:tcW w:w="1590" w:type="dxa"/>
          </w:tcPr>
          <w:p w14:paraId="12935473" w14:textId="77777777" w:rsidR="00EB3788" w:rsidRPr="00D41B90" w:rsidRDefault="00EB3788" w:rsidP="00EB3788">
            <w:pPr>
              <w:rPr>
                <w:rFonts w:ascii="Times New Roman" w:eastAsia="Times New Roman" w:hAnsi="Times New Roman"/>
                <w:sz w:val="20"/>
              </w:rPr>
            </w:pPr>
            <w:r w:rsidRPr="00D41B90">
              <w:rPr>
                <w:rFonts w:ascii="Times New Roman" w:eastAsia="Times New Roman" w:hAnsi="Times New Roman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D41B90">
              <w:rPr>
                <w:rFonts w:ascii="Times New Roman" w:eastAsia="Times New Roman" w:hAnsi="Times New Roman"/>
                <w:sz w:val="20"/>
              </w:rPr>
              <w:instrText xml:space="preserve"> FORMTEXT </w:instrText>
            </w:r>
            <w:r w:rsidRPr="00D41B90">
              <w:rPr>
                <w:rFonts w:ascii="Times New Roman" w:eastAsia="Times New Roman" w:hAnsi="Times New Roman"/>
                <w:sz w:val="20"/>
              </w:rPr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separate"/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noProof/>
                <w:sz w:val="20"/>
              </w:rPr>
              <w:t> </w:t>
            </w:r>
            <w:r w:rsidRPr="00D41B90">
              <w:rPr>
                <w:rFonts w:ascii="Times New Roman" w:eastAsia="Times New Roman" w:hAnsi="Times New Roman"/>
                <w:sz w:val="20"/>
              </w:rPr>
              <w:fldChar w:fldCharType="end"/>
            </w:r>
          </w:p>
        </w:tc>
      </w:tr>
    </w:tbl>
    <w:p w14:paraId="6B8368E8" w14:textId="77777777" w:rsidR="00D41B90" w:rsidRPr="006C4E88" w:rsidRDefault="00D41B90" w:rsidP="00D41B90">
      <w:pPr>
        <w:rPr>
          <w:sz w:val="20"/>
          <w:szCs w:val="24"/>
        </w:rPr>
      </w:pPr>
      <w:r w:rsidRPr="006C4E88">
        <w:rPr>
          <w:sz w:val="20"/>
          <w:szCs w:val="24"/>
        </w:rPr>
        <w:t>*Note: User 2 is the Master Code Holder</w:t>
      </w:r>
    </w:p>
    <w:p w14:paraId="2B5C77A8" w14:textId="77777777" w:rsidR="00390E81" w:rsidRPr="006C4E88" w:rsidRDefault="00D41B90" w:rsidP="00D41B90">
      <w:pPr>
        <w:rPr>
          <w:sz w:val="20"/>
          <w:szCs w:val="24"/>
        </w:rPr>
      </w:pPr>
      <w:r w:rsidRPr="006C4E88">
        <w:rPr>
          <w:sz w:val="20"/>
          <w:szCs w:val="24"/>
        </w:rPr>
        <w:t>*Note: There are 48 total User Codes available</w:t>
      </w:r>
    </w:p>
    <w:sectPr w:rsidR="00390E81" w:rsidRPr="006C4E88" w:rsidSect="00D65CA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080" w:bottom="806" w:left="1080" w:header="576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863A2" w14:textId="77777777" w:rsidR="00AF1B0C" w:rsidRDefault="00AF1B0C">
      <w:r>
        <w:separator/>
      </w:r>
    </w:p>
  </w:endnote>
  <w:endnote w:type="continuationSeparator" w:id="0">
    <w:p w14:paraId="347A368A" w14:textId="77777777" w:rsidR="00AF1B0C" w:rsidRDefault="00AF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A57EB" w14:textId="77777777" w:rsidR="00BC59A4" w:rsidRDefault="00BC59A4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9DB5ECE" wp14:editId="3FD0BB76">
          <wp:simplePos x="0" y="0"/>
          <wp:positionH relativeFrom="margin">
            <wp:align>center</wp:align>
          </wp:positionH>
          <wp:positionV relativeFrom="paragraph">
            <wp:posOffset>-1032510</wp:posOffset>
          </wp:positionV>
          <wp:extent cx="6086475" cy="1286130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39" b="7645"/>
                  <a:stretch/>
                </pic:blipFill>
                <pic:spPr bwMode="auto">
                  <a:xfrm>
                    <a:off x="0" y="0"/>
                    <a:ext cx="6086475" cy="12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6E082" w14:textId="77777777" w:rsidR="00BC59A4" w:rsidRDefault="00BC59A4">
    <w:pPr>
      <w:pStyle w:val="Footer"/>
    </w:pPr>
    <w:r>
      <w:rPr>
        <w:noProof/>
      </w:rPr>
      <w:drawing>
        <wp:inline distT="0" distB="0" distL="0" distR="0" wp14:anchorId="59B47DAD" wp14:editId="7C464D81">
          <wp:extent cx="6400800" cy="1343025"/>
          <wp:effectExtent l="0" t="0" r="0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19" b="8884"/>
                  <a:stretch/>
                </pic:blipFill>
                <pic:spPr bwMode="auto">
                  <a:xfrm>
                    <a:off x="0" y="0"/>
                    <a:ext cx="6400800" cy="1343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70B79" w14:textId="77777777" w:rsidR="00AF1B0C" w:rsidRDefault="00AF1B0C">
      <w:r>
        <w:separator/>
      </w:r>
    </w:p>
  </w:footnote>
  <w:footnote w:type="continuationSeparator" w:id="0">
    <w:p w14:paraId="2C050A46" w14:textId="77777777" w:rsidR="00AF1B0C" w:rsidRDefault="00AF1B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05EDD" w14:textId="77777777" w:rsidR="00BC59A4" w:rsidRDefault="00BC59A4" w:rsidP="001377CF">
    <w:pPr>
      <w:pStyle w:val="Header"/>
      <w:tabs>
        <w:tab w:val="clear" w:pos="4320"/>
        <w:tab w:val="clear" w:pos="8640"/>
        <w:tab w:val="center" w:pos="5040"/>
      </w:tabs>
    </w:pPr>
    <w:r>
      <w:rPr>
        <w:noProof/>
      </w:rPr>
      <w:drawing>
        <wp:anchor distT="0" distB="0" distL="114300" distR="114300" simplePos="0" relativeHeight="251663360" behindDoc="1" locked="0" layoutInCell="1" allowOverlap="1" wp14:anchorId="326D9102" wp14:editId="3060BA64">
          <wp:simplePos x="0" y="0"/>
          <wp:positionH relativeFrom="margin">
            <wp:align>center</wp:align>
          </wp:positionH>
          <wp:positionV relativeFrom="paragraph">
            <wp:posOffset>-51435</wp:posOffset>
          </wp:positionV>
          <wp:extent cx="6663690" cy="1276350"/>
          <wp:effectExtent l="0" t="0" r="3810" b="0"/>
          <wp:wrapTight wrapText="bothSides">
            <wp:wrapPolygon edited="0">
              <wp:start x="0" y="0"/>
              <wp:lineTo x="0" y="21278"/>
              <wp:lineTo x="21551" y="21278"/>
              <wp:lineTo x="21551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0" t="15871" b="9700"/>
                  <a:stretch/>
                </pic:blipFill>
                <pic:spPr bwMode="auto">
                  <a:xfrm>
                    <a:off x="0" y="0"/>
                    <a:ext cx="6663690" cy="1276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A803E" w14:textId="77777777" w:rsidR="00BC59A4" w:rsidRDefault="00BC59A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5B4614D" wp14:editId="3405B318">
          <wp:simplePos x="0" y="0"/>
          <wp:positionH relativeFrom="margin">
            <wp:align>center</wp:align>
          </wp:positionH>
          <wp:positionV relativeFrom="paragraph">
            <wp:posOffset>15240</wp:posOffset>
          </wp:positionV>
          <wp:extent cx="6663690" cy="1276350"/>
          <wp:effectExtent l="0" t="0" r="3810" b="0"/>
          <wp:wrapTight wrapText="bothSides">
            <wp:wrapPolygon edited="0">
              <wp:start x="0" y="0"/>
              <wp:lineTo x="0" y="21278"/>
              <wp:lineTo x="21551" y="21278"/>
              <wp:lineTo x="2155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0" t="15871" b="9700"/>
                  <a:stretch/>
                </pic:blipFill>
                <pic:spPr bwMode="auto">
                  <a:xfrm>
                    <a:off x="0" y="0"/>
                    <a:ext cx="6663690" cy="1276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74EF"/>
    <w:multiLevelType w:val="hybridMultilevel"/>
    <w:tmpl w:val="E8DAA9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E82BB2"/>
    <w:multiLevelType w:val="hybridMultilevel"/>
    <w:tmpl w:val="ECBEE1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81"/>
    <w:rsid w:val="00030BEA"/>
    <w:rsid w:val="000754BC"/>
    <w:rsid w:val="000768F5"/>
    <w:rsid w:val="000E03B6"/>
    <w:rsid w:val="000F7F02"/>
    <w:rsid w:val="001266E7"/>
    <w:rsid w:val="001377CF"/>
    <w:rsid w:val="00165BF9"/>
    <w:rsid w:val="001C2D36"/>
    <w:rsid w:val="001E20A8"/>
    <w:rsid w:val="00215235"/>
    <w:rsid w:val="002209C7"/>
    <w:rsid w:val="00232428"/>
    <w:rsid w:val="002F4C9B"/>
    <w:rsid w:val="0030612E"/>
    <w:rsid w:val="00390E81"/>
    <w:rsid w:val="003A1289"/>
    <w:rsid w:val="00432C3B"/>
    <w:rsid w:val="004850A9"/>
    <w:rsid w:val="004C7144"/>
    <w:rsid w:val="0051144F"/>
    <w:rsid w:val="00514ACF"/>
    <w:rsid w:val="0053247A"/>
    <w:rsid w:val="00571420"/>
    <w:rsid w:val="00581408"/>
    <w:rsid w:val="005D44B2"/>
    <w:rsid w:val="005E0E0B"/>
    <w:rsid w:val="005F6028"/>
    <w:rsid w:val="00635087"/>
    <w:rsid w:val="00641206"/>
    <w:rsid w:val="006B421B"/>
    <w:rsid w:val="006C4E88"/>
    <w:rsid w:val="006E08FB"/>
    <w:rsid w:val="006F17A7"/>
    <w:rsid w:val="00707D1A"/>
    <w:rsid w:val="007147D1"/>
    <w:rsid w:val="007B2682"/>
    <w:rsid w:val="007D25C1"/>
    <w:rsid w:val="00821F0C"/>
    <w:rsid w:val="008C380B"/>
    <w:rsid w:val="008F7E8A"/>
    <w:rsid w:val="00947F86"/>
    <w:rsid w:val="009A1A4E"/>
    <w:rsid w:val="009B69CE"/>
    <w:rsid w:val="009C1ED8"/>
    <w:rsid w:val="00AB74D5"/>
    <w:rsid w:val="00AC29CD"/>
    <w:rsid w:val="00AD0E39"/>
    <w:rsid w:val="00AE217C"/>
    <w:rsid w:val="00AF1B0C"/>
    <w:rsid w:val="00B5780C"/>
    <w:rsid w:val="00BC59A4"/>
    <w:rsid w:val="00C0037B"/>
    <w:rsid w:val="00C61BD6"/>
    <w:rsid w:val="00C64430"/>
    <w:rsid w:val="00CA373F"/>
    <w:rsid w:val="00D060E6"/>
    <w:rsid w:val="00D35CD7"/>
    <w:rsid w:val="00D41B90"/>
    <w:rsid w:val="00D63CAC"/>
    <w:rsid w:val="00D65CA1"/>
    <w:rsid w:val="00D701F9"/>
    <w:rsid w:val="00DC4172"/>
    <w:rsid w:val="00E00711"/>
    <w:rsid w:val="00EA54A3"/>
    <w:rsid w:val="00EB3788"/>
    <w:rsid w:val="00F36255"/>
    <w:rsid w:val="00F45537"/>
    <w:rsid w:val="00F71CB0"/>
    <w:rsid w:val="00F72A51"/>
    <w:rsid w:val="00F7766D"/>
    <w:rsid w:val="00F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D8E8C"/>
  <w15:chartTrackingRefBased/>
  <w15:docId w15:val="{1DDCAD54-1DD6-4E5F-ADF8-B293D96A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7CF"/>
  </w:style>
  <w:style w:type="paragraph" w:styleId="BalloonText">
    <w:name w:val="Balloon Text"/>
    <w:basedOn w:val="Normal"/>
    <w:semiHidden/>
    <w:rsid w:val="001377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D25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6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ata.entry@uas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ichaelw\Desktop\All%20Files\INITIAL%20INSTALLATION%20CUSTOMER%20INFORMATION-Long%20Form%20editabl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C:\Users\michaelw\Desktop\All Files\INITIAL INSTALLATION CUSTOMER INFORMATION-Long Form editable (1).dot</Template>
  <TotalTime>1</TotalTime>
  <Pages>2</Pages>
  <Words>508</Words>
  <Characters>2901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…</vt:lpstr>
    </vt:vector>
  </TitlesOfParts>
  <Company>Mostly Web, Inc.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…</dc:title>
  <dc:subject/>
  <dc:creator>Michael Weekley</dc:creator>
  <cp:keywords/>
  <cp:lastModifiedBy>kylegsisson@gmail.com</cp:lastModifiedBy>
  <cp:revision>2</cp:revision>
  <cp:lastPrinted>2005-09-14T20:23:00Z</cp:lastPrinted>
  <dcterms:created xsi:type="dcterms:W3CDTF">2017-06-20T17:55:00Z</dcterms:created>
  <dcterms:modified xsi:type="dcterms:W3CDTF">2017-06-20T17:55:00Z</dcterms:modified>
</cp:coreProperties>
</file>